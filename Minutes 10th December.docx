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9964B" w14:textId="77777777" w:rsidR="00384081" w:rsidRDefault="00954050">
      <w:pPr>
        <w:pStyle w:val="Heading1"/>
      </w:pPr>
      <w:r>
        <w:t>Group Project Meeting Thu 10</w:t>
      </w:r>
      <w:r w:rsidRPr="00954050">
        <w:rPr>
          <w:vertAlign w:val="superscript"/>
        </w:rPr>
        <w:t>th</w:t>
      </w:r>
      <w:r>
        <w:t xml:space="preserve"> December 2015</w:t>
      </w:r>
    </w:p>
    <w:p w14:paraId="51269F1B" w14:textId="5174F204" w:rsidR="00B10030" w:rsidRDefault="00B10030" w:rsidP="00954050">
      <w:pPr>
        <w:pStyle w:val="ListBullet"/>
      </w:pPr>
      <w:r>
        <w:t>Present: Chris Loftus, Lewis, Freddie, Simon, Darren, Daniel</w:t>
      </w:r>
    </w:p>
    <w:p w14:paraId="51B2BFCD" w14:textId="465B057F" w:rsidR="00B10030" w:rsidRDefault="00B10030" w:rsidP="00954050">
      <w:pPr>
        <w:pStyle w:val="ListBullet"/>
      </w:pPr>
      <w:r>
        <w:t>Note taker: Dan</w:t>
      </w:r>
    </w:p>
    <w:p w14:paraId="6A5AC53E" w14:textId="374DCEC4" w:rsidR="00641E41" w:rsidRDefault="00641E41" w:rsidP="00954050">
      <w:pPr>
        <w:pStyle w:val="ListBullet"/>
      </w:pPr>
      <w:r>
        <w:t>Room: C55</w:t>
      </w:r>
    </w:p>
    <w:p w14:paraId="0E75556E" w14:textId="77777777" w:rsidR="00B10030" w:rsidRDefault="00B10030" w:rsidP="00B10030">
      <w:pPr>
        <w:pStyle w:val="ListBullet"/>
        <w:numPr>
          <w:ilvl w:val="0"/>
          <w:numId w:val="0"/>
        </w:numPr>
        <w:ind w:left="432" w:hanging="432"/>
      </w:pPr>
    </w:p>
    <w:p w14:paraId="7F27B30E" w14:textId="77777777" w:rsidR="00384081" w:rsidRDefault="00954050" w:rsidP="00954050">
      <w:pPr>
        <w:pStyle w:val="ListBullet"/>
      </w:pPr>
      <w:r>
        <w:t>Discussed Prototype with Chris</w:t>
      </w:r>
    </w:p>
    <w:p w14:paraId="310D0AEF" w14:textId="77777777" w:rsidR="00954050" w:rsidRDefault="00954050" w:rsidP="00954050">
      <w:pPr>
        <w:pStyle w:val="ListBullet"/>
        <w:numPr>
          <w:ilvl w:val="1"/>
          <w:numId w:val="3"/>
        </w:numPr>
      </w:pPr>
      <w:r>
        <w:t>A few bugs were found in TaskerMAN and TaskerCLI, these have been noted as issues on the relevant GitHub Repositories</w:t>
      </w:r>
    </w:p>
    <w:p w14:paraId="3A66E086" w14:textId="6A7506A4" w:rsidR="00303F39" w:rsidRDefault="00303F39" w:rsidP="00303F39">
      <w:pPr>
        <w:pStyle w:val="ListBullet"/>
      </w:pPr>
      <w:r>
        <w:t>Discussed plans for Coding Week</w:t>
      </w:r>
    </w:p>
    <w:p w14:paraId="268CAFE0" w14:textId="26539E3B" w:rsidR="00303F39" w:rsidRDefault="00303F39" w:rsidP="00303F39">
      <w:pPr>
        <w:pStyle w:val="ListBullet"/>
        <w:numPr>
          <w:ilvl w:val="1"/>
          <w:numId w:val="3"/>
        </w:numPr>
      </w:pPr>
      <w:r>
        <w:t>Syncing will be worked on by Darren and Dan</w:t>
      </w:r>
    </w:p>
    <w:p w14:paraId="3A854923" w14:textId="5C38D061" w:rsidR="00303F39" w:rsidRDefault="00303F39" w:rsidP="00303F39">
      <w:pPr>
        <w:pStyle w:val="ListBullet"/>
        <w:numPr>
          <w:ilvl w:val="1"/>
          <w:numId w:val="3"/>
        </w:numPr>
      </w:pPr>
      <w:r>
        <w:t>Other bugs will be fixed by members of the two subteams</w:t>
      </w:r>
    </w:p>
    <w:p w14:paraId="5173D1AD" w14:textId="14BCEA1B" w:rsidR="00940AAA" w:rsidRDefault="00303F39" w:rsidP="00940AAA">
      <w:pPr>
        <w:pStyle w:val="ListBullet"/>
        <w:numPr>
          <w:ilvl w:val="1"/>
          <w:numId w:val="3"/>
        </w:numPr>
      </w:pPr>
      <w:r>
        <w:t>JUnit and PHPUnit tests will be created</w:t>
      </w:r>
    </w:p>
    <w:p w14:paraId="32D700B1" w14:textId="77777777" w:rsidR="00940AAA" w:rsidRDefault="00940AAA" w:rsidP="00940AAA">
      <w:pPr>
        <w:pStyle w:val="ListBullet"/>
        <w:numPr>
          <w:ilvl w:val="0"/>
          <w:numId w:val="0"/>
        </w:numPr>
        <w:ind w:left="432" w:hanging="432"/>
      </w:pPr>
    </w:p>
    <w:p w14:paraId="2E6DDBCF" w14:textId="75BB707A" w:rsidR="00940AAA" w:rsidRDefault="00940AAA" w:rsidP="00940AAA">
      <w:pPr>
        <w:pStyle w:val="ListBullet"/>
      </w:pPr>
      <w:r>
        <w:t>ACTION Jack – Get hour log up on GitHub</w:t>
      </w:r>
    </w:p>
    <w:p w14:paraId="0C6ADA8C" w14:textId="590055F1" w:rsidR="006523D6" w:rsidRDefault="006523D6" w:rsidP="00940AAA">
      <w:pPr>
        <w:pStyle w:val="ListBullet"/>
      </w:pPr>
      <w:r>
        <w:t>ACTION Jack/Sam – Plan room(s) for Coding Week</w:t>
      </w:r>
    </w:p>
    <w:p w14:paraId="6476E6FA" w14:textId="6AF50074" w:rsidR="00D262B1" w:rsidRDefault="00D262B1" w:rsidP="00940AAA">
      <w:pPr>
        <w:pStyle w:val="ListBullet"/>
      </w:pPr>
      <w:r>
        <w:t>ACTION Sam – Organize meeting for 20</w:t>
      </w:r>
      <w:r w:rsidRPr="00D262B1">
        <w:rPr>
          <w:vertAlign w:val="superscript"/>
        </w:rPr>
        <w:t>th</w:t>
      </w:r>
      <w:r>
        <w:t>, 21</w:t>
      </w:r>
      <w:r w:rsidRPr="00D262B1">
        <w:rPr>
          <w:vertAlign w:val="superscript"/>
        </w:rPr>
        <w:t>st</w:t>
      </w:r>
      <w:r>
        <w:t xml:space="preserve"> or 22</w:t>
      </w:r>
      <w:r w:rsidRPr="00D262B1">
        <w:rPr>
          <w:vertAlign w:val="superscript"/>
        </w:rPr>
        <w:t>nd</w:t>
      </w:r>
      <w:r>
        <w:t xml:space="preserve"> of Jan to discuss plans prior to coding week</w:t>
      </w:r>
      <w:bookmarkStart w:id="0" w:name="_GoBack"/>
      <w:bookmarkEnd w:id="0"/>
    </w:p>
    <w:p w14:paraId="5C694D90" w14:textId="5D34E449" w:rsidR="00384081" w:rsidRDefault="00384081">
      <w:pPr>
        <w:pStyle w:val="Heading2"/>
      </w:pPr>
    </w:p>
    <w:sectPr w:rsidR="0038408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4EBB7" w14:textId="77777777" w:rsidR="00357792" w:rsidRDefault="00357792">
      <w:r>
        <w:separator/>
      </w:r>
    </w:p>
    <w:p w14:paraId="0C139F7B" w14:textId="77777777" w:rsidR="00357792" w:rsidRDefault="00357792"/>
  </w:endnote>
  <w:endnote w:type="continuationSeparator" w:id="0">
    <w:p w14:paraId="2B08A0C9" w14:textId="77777777" w:rsidR="00357792" w:rsidRDefault="00357792">
      <w:r>
        <w:continuationSeparator/>
      </w:r>
    </w:p>
    <w:p w14:paraId="050D1664" w14:textId="77777777" w:rsidR="00357792" w:rsidRDefault="003577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ACF3B" w14:textId="77777777" w:rsidR="00384081" w:rsidRDefault="003577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F4953" w14:textId="77777777" w:rsidR="00357792" w:rsidRDefault="00357792">
      <w:r>
        <w:separator/>
      </w:r>
    </w:p>
    <w:p w14:paraId="3BACDD14" w14:textId="77777777" w:rsidR="00357792" w:rsidRDefault="00357792"/>
  </w:footnote>
  <w:footnote w:type="continuationSeparator" w:id="0">
    <w:p w14:paraId="268F3B9F" w14:textId="77777777" w:rsidR="00357792" w:rsidRDefault="00357792">
      <w:r>
        <w:continuationSeparator/>
      </w:r>
    </w:p>
    <w:p w14:paraId="5FEF06B8" w14:textId="77777777" w:rsidR="00357792" w:rsidRDefault="0035779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50"/>
    <w:rsid w:val="00303F39"/>
    <w:rsid w:val="00357792"/>
    <w:rsid w:val="00384081"/>
    <w:rsid w:val="00641E41"/>
    <w:rsid w:val="006523D6"/>
    <w:rsid w:val="00940AAA"/>
    <w:rsid w:val="00954050"/>
    <w:rsid w:val="00B10030"/>
    <w:rsid w:val="00CD2D4E"/>
    <w:rsid w:val="00D2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F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ladosdan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87"/>
    <w:rsid w:val="001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5EF4E25DC92745B0DE3E019B1D93B4">
    <w:name w:val="625EF4E25DC92745B0DE3E019B1D93B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B285DCCDCA4DEA45AD77A8C7E5CE84B6">
    <w:name w:val="B285DCCDCA4DEA45AD77A8C7E5CE84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Keri Monaghan [dkm2]</dc:creator>
  <cp:keywords/>
  <dc:description/>
  <cp:lastModifiedBy>Daniel Keri Monaghan [dkm2]</cp:lastModifiedBy>
  <cp:revision>10</cp:revision>
  <dcterms:created xsi:type="dcterms:W3CDTF">2015-12-10T10:33:00Z</dcterms:created>
  <dcterms:modified xsi:type="dcterms:W3CDTF">2015-12-10T10:42:00Z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