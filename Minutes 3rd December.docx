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484F6" w14:textId="2FAC8DD3" w:rsidR="007F155C" w:rsidRDefault="006129CB" w:rsidP="006642D0">
      <w:pPr>
        <w:pStyle w:val="Heading1"/>
        <w:spacing w:line="240" w:lineRule="auto"/>
      </w:pPr>
      <w:r>
        <w:t>Group Proje</w:t>
      </w:r>
      <w:r w:rsidR="00B235C1">
        <w:t>ct Tutorial 3rd December - TEMP</w:t>
      </w:r>
    </w:p>
    <w:p w14:paraId="58187822" w14:textId="1965D290" w:rsidR="00F27D76" w:rsidRDefault="00F27D76" w:rsidP="006642D0">
      <w:pPr>
        <w:pStyle w:val="ListBullet"/>
        <w:spacing w:line="240" w:lineRule="auto"/>
      </w:pPr>
      <w:r>
        <w:t>Present: Chris, Jack, Freddie, Dan</w:t>
      </w:r>
      <w:r w:rsidR="0003050B">
        <w:t>iel</w:t>
      </w:r>
      <w:r>
        <w:t>, Sam, Darren, Lewis</w:t>
      </w:r>
      <w:r w:rsidR="004C125D">
        <w:t>, Simon</w:t>
      </w:r>
    </w:p>
    <w:p w14:paraId="22788A12" w14:textId="0555A22B" w:rsidR="00E32B34" w:rsidRDefault="00E32B34" w:rsidP="006642D0">
      <w:pPr>
        <w:pStyle w:val="ListBullet"/>
        <w:spacing w:line="240" w:lineRule="auto"/>
      </w:pPr>
      <w:r>
        <w:t>Not present: James</w:t>
      </w:r>
    </w:p>
    <w:p w14:paraId="24905CD8" w14:textId="514684E9" w:rsidR="0003050B" w:rsidRDefault="0003050B" w:rsidP="006642D0">
      <w:pPr>
        <w:pStyle w:val="ListBullet"/>
        <w:spacing w:line="240" w:lineRule="auto"/>
      </w:pPr>
      <w:r>
        <w:t>Author: Daniel</w:t>
      </w:r>
    </w:p>
    <w:p w14:paraId="405433B9" w14:textId="77777777" w:rsidR="005955E7" w:rsidRDefault="005955E7" w:rsidP="006642D0">
      <w:pPr>
        <w:pStyle w:val="ListBullet"/>
        <w:numPr>
          <w:ilvl w:val="0"/>
          <w:numId w:val="0"/>
        </w:numPr>
        <w:spacing w:line="240" w:lineRule="auto"/>
        <w:ind w:left="432" w:hanging="432"/>
      </w:pPr>
    </w:p>
    <w:p w14:paraId="79511D7D" w14:textId="77777777" w:rsidR="005955E7" w:rsidRDefault="005955E7" w:rsidP="006642D0">
      <w:pPr>
        <w:pStyle w:val="ListBullet"/>
        <w:numPr>
          <w:ilvl w:val="0"/>
          <w:numId w:val="0"/>
        </w:numPr>
        <w:spacing w:line="240" w:lineRule="auto"/>
        <w:ind w:left="432" w:hanging="432"/>
      </w:pPr>
    </w:p>
    <w:p w14:paraId="724A9013" w14:textId="7E342C23" w:rsidR="007F155C" w:rsidRDefault="00F27D76" w:rsidP="006642D0">
      <w:pPr>
        <w:pStyle w:val="ListBullet"/>
        <w:spacing w:line="240" w:lineRule="auto"/>
      </w:pPr>
      <w:r>
        <w:t xml:space="preserve">Discussed </w:t>
      </w:r>
      <w:r w:rsidR="001E498E">
        <w:t>distribution of workload</w:t>
      </w:r>
    </w:p>
    <w:p w14:paraId="716F1376" w14:textId="3A96ADC0" w:rsidR="00F27D76" w:rsidRDefault="00F27D76" w:rsidP="006642D0">
      <w:pPr>
        <w:pStyle w:val="ListBullet"/>
        <w:numPr>
          <w:ilvl w:val="1"/>
          <w:numId w:val="3"/>
        </w:numPr>
        <w:spacing w:line="240" w:lineRule="auto"/>
      </w:pPr>
      <w:r>
        <w:t>Darren and Dan – too many hours</w:t>
      </w:r>
    </w:p>
    <w:p w14:paraId="0D7E1FCD" w14:textId="07D91C08" w:rsidR="00F27D76" w:rsidRDefault="00F27D76" w:rsidP="006642D0">
      <w:pPr>
        <w:pStyle w:val="ListBullet"/>
        <w:spacing w:line="240" w:lineRule="auto"/>
      </w:pPr>
      <w:r>
        <w:t>Looked at test spec feedback</w:t>
      </w:r>
    </w:p>
    <w:p w14:paraId="279A1B0C" w14:textId="5717AD36" w:rsidR="001E498E" w:rsidRDefault="004C125D" w:rsidP="006642D0">
      <w:pPr>
        <w:pStyle w:val="ListBullet"/>
        <w:numPr>
          <w:ilvl w:val="1"/>
          <w:numId w:val="3"/>
        </w:numPr>
        <w:spacing w:line="240" w:lineRule="auto"/>
      </w:pPr>
      <w:r>
        <w:t>Lots of info in feedback from Nigel which can be used to amend the final deliverable</w:t>
      </w:r>
    </w:p>
    <w:p w14:paraId="328E2E2E" w14:textId="2F3137A8" w:rsidR="001E498E" w:rsidRDefault="001E498E" w:rsidP="006642D0">
      <w:pPr>
        <w:pStyle w:val="ListBullet"/>
        <w:spacing w:line="240" w:lineRule="auto"/>
      </w:pPr>
      <w:r>
        <w:t>Discussed prototype presentation for 10th December</w:t>
      </w:r>
    </w:p>
    <w:p w14:paraId="244CBE67" w14:textId="06A93624" w:rsidR="001E498E" w:rsidRDefault="001E498E" w:rsidP="006642D0">
      <w:pPr>
        <w:pStyle w:val="ListBullet"/>
        <w:numPr>
          <w:ilvl w:val="1"/>
          <w:numId w:val="3"/>
        </w:numPr>
        <w:spacing w:line="240" w:lineRule="auto"/>
      </w:pPr>
      <w:r>
        <w:t>Script/presentation is needed</w:t>
      </w:r>
    </w:p>
    <w:p w14:paraId="59DE2D1D" w14:textId="02A72E96" w:rsidR="00D57CF7" w:rsidRDefault="001E498E" w:rsidP="006642D0">
      <w:pPr>
        <w:pStyle w:val="ListBullet"/>
        <w:numPr>
          <w:ilvl w:val="1"/>
          <w:numId w:val="3"/>
        </w:numPr>
        <w:spacing w:line="240" w:lineRule="auto"/>
      </w:pPr>
      <w:r>
        <w:t>Must demonstrate working version of TaskerMAN and TaskerCLI</w:t>
      </w:r>
    </w:p>
    <w:p w14:paraId="7D8E0391" w14:textId="4C2BC571" w:rsidR="004A41E2" w:rsidRDefault="004A41E2" w:rsidP="006642D0">
      <w:pPr>
        <w:pStyle w:val="ListBullet"/>
        <w:numPr>
          <w:ilvl w:val="1"/>
          <w:numId w:val="3"/>
        </w:numPr>
        <w:spacing w:line="240" w:lineRule="auto"/>
      </w:pPr>
      <w:r>
        <w:t>Freddie will look at creating a presentation for next week</w:t>
      </w:r>
    </w:p>
    <w:p w14:paraId="46424BF4" w14:textId="42018453" w:rsidR="004A41E2" w:rsidRDefault="00D57CF7" w:rsidP="006642D0">
      <w:pPr>
        <w:pStyle w:val="ListBullet"/>
        <w:spacing w:line="240" w:lineRule="auto"/>
      </w:pPr>
      <w:r>
        <w:t>Reviewed blogs</w:t>
      </w:r>
    </w:p>
    <w:p w14:paraId="3E31F869" w14:textId="731D98B1" w:rsidR="00FA3AD2" w:rsidRDefault="00FA3AD2" w:rsidP="006642D0">
      <w:pPr>
        <w:pStyle w:val="ListBullet"/>
        <w:spacing w:line="240" w:lineRule="auto"/>
      </w:pPr>
      <w:r>
        <w:t>Look at creating JUnit/PHPUnit tests</w:t>
      </w:r>
    </w:p>
    <w:p w14:paraId="60BF0E7C" w14:textId="158AC709" w:rsidR="00C613CD" w:rsidRDefault="00C613CD" w:rsidP="006642D0">
      <w:pPr>
        <w:pStyle w:val="ListBullet"/>
        <w:spacing w:line="240" w:lineRule="auto"/>
      </w:pPr>
      <w:r>
        <w:t>Discussed design specification</w:t>
      </w:r>
    </w:p>
    <w:p w14:paraId="1C9B86B0" w14:textId="5F48B0E6" w:rsidR="00C613CD" w:rsidRDefault="00C613CD" w:rsidP="00C613CD">
      <w:pPr>
        <w:pStyle w:val="ListBullet"/>
        <w:numPr>
          <w:ilvl w:val="1"/>
          <w:numId w:val="3"/>
        </w:numPr>
        <w:spacing w:line="240" w:lineRule="auto"/>
      </w:pPr>
      <w:r>
        <w:t>More references back to other documentation</w:t>
      </w:r>
    </w:p>
    <w:p w14:paraId="0802677C" w14:textId="3167AA12" w:rsidR="00C613CD" w:rsidRDefault="00C613CD" w:rsidP="00C613CD">
      <w:pPr>
        <w:pStyle w:val="ListBullet"/>
        <w:numPr>
          <w:ilvl w:val="1"/>
          <w:numId w:val="3"/>
        </w:numPr>
        <w:spacing w:line="240" w:lineRule="auto"/>
      </w:pPr>
      <w:r>
        <w:t>More rationale for diagrams – explanations</w:t>
      </w:r>
      <w:r w:rsidR="00C11259">
        <w:t xml:space="preserve"> as to why the diagrams are there </w:t>
      </w:r>
    </w:p>
    <w:p w14:paraId="0F1EF347" w14:textId="7867713A" w:rsidR="00C11259" w:rsidRDefault="00C11259" w:rsidP="00C11259">
      <w:pPr>
        <w:pStyle w:val="ListBullet"/>
        <w:numPr>
          <w:ilvl w:val="2"/>
          <w:numId w:val="3"/>
        </w:numPr>
        <w:spacing w:line="240" w:lineRule="auto"/>
      </w:pPr>
      <w:r>
        <w:t xml:space="preserve">E.g. Are they there because the class is complex? </w:t>
      </w:r>
    </w:p>
    <w:p w14:paraId="59E9116F" w14:textId="77777777" w:rsidR="004A41E2" w:rsidRDefault="004A41E2" w:rsidP="006642D0">
      <w:pPr>
        <w:pStyle w:val="ListBullet"/>
        <w:numPr>
          <w:ilvl w:val="0"/>
          <w:numId w:val="0"/>
        </w:numPr>
        <w:spacing w:line="240" w:lineRule="auto"/>
        <w:ind w:left="432" w:hanging="432"/>
      </w:pPr>
    </w:p>
    <w:p w14:paraId="5D4EAE8E" w14:textId="379F28FB" w:rsidR="004A41E2" w:rsidRDefault="004A41E2" w:rsidP="006642D0">
      <w:pPr>
        <w:pStyle w:val="ListBullet"/>
        <w:numPr>
          <w:ilvl w:val="0"/>
          <w:numId w:val="0"/>
        </w:numPr>
        <w:spacing w:line="240" w:lineRule="auto"/>
        <w:ind w:left="432" w:hanging="432"/>
      </w:pPr>
      <w:r>
        <w:t>ACTIONS:</w:t>
      </w:r>
    </w:p>
    <w:p w14:paraId="2E8B789F" w14:textId="77777777" w:rsidR="004A41E2" w:rsidRDefault="004A41E2" w:rsidP="006642D0">
      <w:pPr>
        <w:pStyle w:val="ListBullet"/>
        <w:numPr>
          <w:ilvl w:val="0"/>
          <w:numId w:val="0"/>
        </w:numPr>
        <w:spacing w:line="240" w:lineRule="auto"/>
        <w:ind w:left="432" w:hanging="432"/>
      </w:pPr>
    </w:p>
    <w:p w14:paraId="6FF3E804" w14:textId="25B9F230" w:rsidR="004A41E2" w:rsidRDefault="004A41E2" w:rsidP="006642D0">
      <w:pPr>
        <w:pStyle w:val="ListBullet"/>
        <w:numPr>
          <w:ilvl w:val="0"/>
          <w:numId w:val="5"/>
        </w:numPr>
        <w:spacing w:line="240" w:lineRule="auto"/>
      </w:pPr>
      <w:r>
        <w:lastRenderedPageBreak/>
        <w:t>Freddie</w:t>
      </w:r>
      <w:r w:rsidR="00F35BDE">
        <w:t xml:space="preserve"> and Simon</w:t>
      </w:r>
      <w:r>
        <w:t>: Create presentation to demonstrate the prototypes of TaskerMAN and TaskerCLI</w:t>
      </w:r>
    </w:p>
    <w:p w14:paraId="4EF2B363" w14:textId="40CE0F26" w:rsidR="00563E8A" w:rsidRDefault="00563E8A" w:rsidP="006642D0">
      <w:pPr>
        <w:pStyle w:val="ListBullet"/>
        <w:numPr>
          <w:ilvl w:val="0"/>
          <w:numId w:val="5"/>
        </w:numPr>
        <w:spacing w:line="240" w:lineRule="auto"/>
      </w:pPr>
      <w:r>
        <w:t xml:space="preserve">James, Freddie and Sam: Create blog posts for </w:t>
      </w:r>
      <w:r w:rsidR="003073B7">
        <w:t>week starting 26th November</w:t>
      </w:r>
    </w:p>
    <w:p w14:paraId="696A7226" w14:textId="33AA11E5" w:rsidR="0033081D" w:rsidRDefault="0033081D" w:rsidP="006642D0">
      <w:pPr>
        <w:pStyle w:val="ListBullet"/>
        <w:numPr>
          <w:ilvl w:val="0"/>
          <w:numId w:val="5"/>
        </w:numPr>
        <w:spacing w:line="240" w:lineRule="auto"/>
      </w:pPr>
      <w:r>
        <w:t>Simon: Minutes for 2nd December 2015 need updating</w:t>
      </w:r>
    </w:p>
    <w:p w14:paraId="6C7D2E9A" w14:textId="155AC459" w:rsidR="00E7043B" w:rsidRDefault="00E7043B" w:rsidP="006642D0">
      <w:pPr>
        <w:pStyle w:val="ListBullet"/>
        <w:numPr>
          <w:ilvl w:val="0"/>
          <w:numId w:val="5"/>
        </w:numPr>
        <w:spacing w:line="240" w:lineRule="auto"/>
      </w:pPr>
      <w:r>
        <w:t>James: Minutes for meeting with Chris on 26th November are mi</w:t>
      </w:r>
      <w:r w:rsidR="0065745A">
        <w:t>ssing from</w:t>
      </w:r>
      <w:r>
        <w:t xml:space="preserve"> GitHub</w:t>
      </w:r>
    </w:p>
    <w:p w14:paraId="15859E09" w14:textId="096487D7" w:rsidR="00F45B2D" w:rsidRDefault="00F45B2D" w:rsidP="006642D0">
      <w:pPr>
        <w:pStyle w:val="ListBullet"/>
        <w:numPr>
          <w:ilvl w:val="0"/>
          <w:numId w:val="5"/>
        </w:numPr>
        <w:spacing w:line="240" w:lineRule="auto"/>
      </w:pPr>
      <w:r>
        <w:t>Sam: Test specification needs amending according to Nigel’s feedback</w:t>
      </w:r>
    </w:p>
    <w:p w14:paraId="698CDC2C" w14:textId="5B6AFB3F" w:rsidR="00F35BDE" w:rsidRDefault="00F35BDE" w:rsidP="006642D0">
      <w:pPr>
        <w:pStyle w:val="ListBullet"/>
        <w:numPr>
          <w:ilvl w:val="0"/>
          <w:numId w:val="5"/>
        </w:numPr>
        <w:spacing w:line="240" w:lineRule="auto"/>
      </w:pPr>
      <w:r>
        <w:t xml:space="preserve">Daniel: Finish TaskerMAN ready for 9th December </w:t>
      </w:r>
    </w:p>
    <w:p w14:paraId="6510C216" w14:textId="6E52E796" w:rsidR="00563E8A" w:rsidRDefault="00C94F7C" w:rsidP="00C94F7C">
      <w:pPr>
        <w:pStyle w:val="ListBullet"/>
        <w:numPr>
          <w:ilvl w:val="0"/>
          <w:numId w:val="5"/>
        </w:numPr>
        <w:spacing w:line="240" w:lineRule="auto"/>
      </w:pPr>
      <w:r>
        <w:t>TODO: Change design specification</w:t>
      </w:r>
      <w:r w:rsidR="00AD44A7">
        <w:t xml:space="preserve"> UML class diagram for TaskerCLI</w:t>
      </w:r>
      <w:r>
        <w:t xml:space="preserve"> </w:t>
      </w:r>
    </w:p>
    <w:p w14:paraId="1A19A2F1" w14:textId="6C41C24A" w:rsidR="00C94F7C" w:rsidRDefault="00C94F7C" w:rsidP="00C94F7C">
      <w:pPr>
        <w:pStyle w:val="ListBullet"/>
        <w:numPr>
          <w:ilvl w:val="1"/>
          <w:numId w:val="5"/>
        </w:numPr>
        <w:spacing w:line="240" w:lineRule="auto"/>
      </w:pPr>
      <w:r>
        <w:t>Currently it has a dark theme, it needs to b</w:t>
      </w:r>
      <w:r w:rsidR="007612AC">
        <w:t>e white to conform to the rest of the document</w:t>
      </w:r>
    </w:p>
    <w:p w14:paraId="0841B226" w14:textId="4CCDCC36" w:rsidR="00D72C1D" w:rsidRDefault="00D72C1D" w:rsidP="00C94F7C">
      <w:pPr>
        <w:pStyle w:val="ListBullet"/>
        <w:numPr>
          <w:ilvl w:val="1"/>
          <w:numId w:val="5"/>
        </w:numPr>
        <w:spacing w:line="240" w:lineRule="auto"/>
      </w:pPr>
      <w:r>
        <w:t>Hide private methods/variables</w:t>
      </w:r>
    </w:p>
    <w:p w14:paraId="66425E6A" w14:textId="021C57FE" w:rsidR="00CF155B" w:rsidRDefault="00CF155B" w:rsidP="00CF155B">
      <w:pPr>
        <w:pStyle w:val="ListBullet"/>
        <w:numPr>
          <w:ilvl w:val="0"/>
          <w:numId w:val="5"/>
        </w:numPr>
        <w:spacing w:line="240" w:lineRule="auto"/>
      </w:pPr>
      <w:r>
        <w:t>Sam: Document History on Design Spec should relate to versions on GitHub</w:t>
      </w:r>
    </w:p>
    <w:p w14:paraId="50F0ED2B" w14:textId="1D36E462" w:rsidR="00B018EC" w:rsidRDefault="00B018EC" w:rsidP="00CF155B">
      <w:pPr>
        <w:pStyle w:val="ListBullet"/>
        <w:numPr>
          <w:ilvl w:val="0"/>
          <w:numId w:val="5"/>
        </w:numPr>
        <w:spacing w:line="240" w:lineRule="auto"/>
      </w:pPr>
      <w:r>
        <w:t>James: Research PHPUnit testing and writing PHPUnit tests</w:t>
      </w:r>
      <w:r w:rsidR="008509EB">
        <w:t xml:space="preserve"> ready for writing tests after the Christmas break</w:t>
      </w:r>
    </w:p>
    <w:p w14:paraId="74B0C521" w14:textId="3311BF62" w:rsidR="006E4154" w:rsidRDefault="006E4154" w:rsidP="00CF155B">
      <w:pPr>
        <w:pStyle w:val="ListBullet"/>
        <w:numPr>
          <w:ilvl w:val="0"/>
          <w:numId w:val="5"/>
        </w:numPr>
        <w:spacing w:line="240" w:lineRule="auto"/>
      </w:pPr>
      <w:r>
        <w:t>James: Format minutes for 3</w:t>
      </w:r>
      <w:r w:rsidRPr="006E4154">
        <w:rPr>
          <w:vertAlign w:val="superscript"/>
        </w:rPr>
        <w:t>rd</w:t>
      </w:r>
      <w:r>
        <w:t xml:space="preserve"> December and put them on GitHub</w:t>
      </w:r>
      <w:bookmarkStart w:id="0" w:name="_GoBack"/>
      <w:bookmarkEnd w:id="0"/>
    </w:p>
    <w:sectPr w:rsidR="006E4154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8B845" w14:textId="77777777" w:rsidR="00BB006A" w:rsidRDefault="00BB006A">
      <w:r>
        <w:separator/>
      </w:r>
    </w:p>
    <w:p w14:paraId="15D1F188" w14:textId="77777777" w:rsidR="00BB006A" w:rsidRDefault="00BB006A"/>
  </w:endnote>
  <w:endnote w:type="continuationSeparator" w:id="0">
    <w:p w14:paraId="4F97C524" w14:textId="77777777" w:rsidR="00BB006A" w:rsidRDefault="00BB006A">
      <w:r>
        <w:continuationSeparator/>
      </w:r>
    </w:p>
    <w:p w14:paraId="0C72E8DF" w14:textId="77777777" w:rsidR="00BB006A" w:rsidRDefault="00BB00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1B36F" w14:textId="77777777" w:rsidR="007F155C" w:rsidRDefault="00941A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1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D5E66" w14:textId="77777777" w:rsidR="00BB006A" w:rsidRDefault="00BB006A">
      <w:r>
        <w:separator/>
      </w:r>
    </w:p>
    <w:p w14:paraId="1A6B2FF2" w14:textId="77777777" w:rsidR="00BB006A" w:rsidRDefault="00BB006A"/>
  </w:footnote>
  <w:footnote w:type="continuationSeparator" w:id="0">
    <w:p w14:paraId="34DE583C" w14:textId="77777777" w:rsidR="00BB006A" w:rsidRDefault="00BB006A">
      <w:r>
        <w:continuationSeparator/>
      </w:r>
    </w:p>
    <w:p w14:paraId="50EBBAC5" w14:textId="77777777" w:rsidR="00BB006A" w:rsidRDefault="00BB006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E2149"/>
    <w:multiLevelType w:val="hybridMultilevel"/>
    <w:tmpl w:val="19FAF262"/>
    <w:lvl w:ilvl="0" w:tplc="31C24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CB"/>
    <w:rsid w:val="0003050B"/>
    <w:rsid w:val="001E498E"/>
    <w:rsid w:val="003073B7"/>
    <w:rsid w:val="0033081D"/>
    <w:rsid w:val="004A41E2"/>
    <w:rsid w:val="004C125D"/>
    <w:rsid w:val="00563E8A"/>
    <w:rsid w:val="005955E7"/>
    <w:rsid w:val="006129CB"/>
    <w:rsid w:val="0064149B"/>
    <w:rsid w:val="0065745A"/>
    <w:rsid w:val="006642D0"/>
    <w:rsid w:val="006E4154"/>
    <w:rsid w:val="007612AC"/>
    <w:rsid w:val="007F155C"/>
    <w:rsid w:val="008509EB"/>
    <w:rsid w:val="00941A93"/>
    <w:rsid w:val="00AD44A7"/>
    <w:rsid w:val="00B018EC"/>
    <w:rsid w:val="00B235C1"/>
    <w:rsid w:val="00BB006A"/>
    <w:rsid w:val="00C11259"/>
    <w:rsid w:val="00C613CD"/>
    <w:rsid w:val="00C94F7C"/>
    <w:rsid w:val="00CF155B"/>
    <w:rsid w:val="00D57CF7"/>
    <w:rsid w:val="00D72C1D"/>
    <w:rsid w:val="00E32B34"/>
    <w:rsid w:val="00E7043B"/>
    <w:rsid w:val="00F27D76"/>
    <w:rsid w:val="00F35BDE"/>
    <w:rsid w:val="00F45B2D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1BF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ladosdan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D2CF3C-3A52-8B43-ACB6-A0F411ED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43</TotalTime>
  <Pages>2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Keri Monaghan [dkm2]</dc:creator>
  <cp:keywords/>
  <dc:description/>
  <cp:lastModifiedBy>Daniel Keri Monaghan [dkm2]</cp:lastModifiedBy>
  <cp:revision>31</cp:revision>
  <dcterms:created xsi:type="dcterms:W3CDTF">2015-12-03T10:10:00Z</dcterms:created>
  <dcterms:modified xsi:type="dcterms:W3CDTF">2015-12-03T10:58:00Z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